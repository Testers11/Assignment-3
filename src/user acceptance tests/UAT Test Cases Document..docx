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bookmarkStart w:id="0" w:name="_Hlk525644480"/>
            <w:bookmarkStart w:id="1" w:name="_Hlk525644525"/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46FE2" w:rsidRDefault="00746FE2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acceptance test </w:t>
            </w:r>
          </w:p>
          <w:p w:rsidR="00746FE2" w:rsidRDefault="00746FE2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t>Date: 22/09/2018</w:t>
            </w:r>
          </w:p>
          <w:p w:rsidR="00E303EF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Booking room process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Use</w:t>
            </w:r>
            <w:r w:rsidR="00531B5A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 xml:space="preserve">Case </w:t>
            </w:r>
            <w:r w:rsidR="00A30AD6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Book a room</w:t>
            </w:r>
          </w:p>
          <w:p w:rsidR="001718F7" w:rsidRPr="00193B3B" w:rsidRDefault="001718F7">
            <w:pPr>
              <w:pStyle w:val="bp"/>
              <w:tabs>
                <w:tab w:val="left" w:pos="5685"/>
              </w:tabs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 w:rsidP="00D24817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718F7" w:rsidRDefault="0028044C" w:rsidP="00746FE2">
            <w:pPr>
              <w:pStyle w:val="bp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User can be book a room </w:t>
            </w:r>
            <w:r w:rsidR="003830B1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according to their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requirements. Therefor this e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ntire booking </w:t>
            </w:r>
            <w:r w:rsidR="003E4082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room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A6A9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will </w:t>
            </w:r>
            <w:r w:rsidR="00746FE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</w:t>
            </w:r>
            <w:r w:rsidR="001718F7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test</w:t>
            </w:r>
            <w:r w:rsidR="003E4082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.</w:t>
            </w:r>
          </w:p>
          <w:p w:rsidR="00746FE2" w:rsidRDefault="00746FE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User will check the available rooms.</w:t>
            </w:r>
          </w:p>
          <w:p w:rsidR="003E4082" w:rsidRDefault="003E4082" w:rsidP="00FA6A9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Add customers details</w:t>
            </w:r>
          </w:p>
          <w:p w:rsidR="003E4082" w:rsidRPr="00193B3B" w:rsidRDefault="003E4082" w:rsidP="00784D1C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Confirmation and payments.</w:t>
            </w:r>
          </w:p>
          <w:p w:rsidR="001718F7" w:rsidRPr="00193B3B" w:rsidRDefault="001718F7" w:rsidP="003E4082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Main menu system should be run successfully, and then after all steps run correctly.</w:t>
            </w:r>
          </w:p>
          <w:p w:rsidR="001718F7" w:rsidRPr="00193B3B" w:rsidRDefault="00784D1C" w:rsidP="00BE784F">
            <w:pPr>
              <w:pStyle w:val="bp"/>
              <w:ind w:left="-48" w:firstLine="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Screenshots provided with this document.</w:t>
            </w:r>
          </w:p>
        </w:tc>
      </w:tr>
      <w:tr w:rsidR="00193B3B" w:rsidRPr="00193B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E303EF">
            <w:pPr>
              <w:pStyle w:val="bp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84D1C" w:rsidRDefault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After all the test cases user able to go back to main menu and then could be add more or do any changes from the frontend menu.</w:t>
            </w:r>
          </w:p>
          <w:p w:rsidR="001718F7" w:rsidRPr="00193B3B" w:rsidRDefault="001718F7" w:rsidP="00784D1C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193B3B" w:rsidRDefault="00A37650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Notes</w:t>
            </w:r>
            <w:r w:rsidR="00E303EF"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E0728" w:rsidRPr="00784D1C" w:rsidRDefault="001718F7" w:rsidP="001E0728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Remarks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and </w:t>
            </w:r>
            <w:r w:rsidR="001E0728" w:rsidRPr="00784D1C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Additional details</w:t>
            </w:r>
          </w:p>
          <w:p w:rsidR="00E303EF" w:rsidRDefault="00E303EF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784D1C" w:rsidRDefault="00862A08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User can be 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adding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 det</w:t>
            </w:r>
            <w:r w:rsidR="001E0728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ails step by steps</w:t>
            </w:r>
          </w:p>
          <w:p w:rsidR="00746FE2" w:rsidRDefault="00746FE2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 xml:space="preserve">Actual results and expected results </w:t>
            </w:r>
            <w:r w:rsidR="00081ABD"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  <w:t>has been equal then function should work accurately.</w:t>
            </w:r>
          </w:p>
          <w:p w:rsidR="00081ABD" w:rsidRDefault="00081ABD">
            <w:pPr>
              <w:pStyle w:val="bp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</w:rPr>
            </w:pPr>
          </w:p>
          <w:p w:rsidR="00784D1C" w:rsidRPr="00193B3B" w:rsidRDefault="00784D1C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193B3B" w:rsidRDefault="00536681">
            <w:pPr>
              <w:pStyle w:val="bp"/>
              <w:spacing w:before="0" w:after="0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lastRenderedPageBreak/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193B3B" w:rsidRDefault="00536681">
            <w:pPr>
              <w:pStyle w:val="bp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193B3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193B3B" w:rsidRDefault="00DF1585">
            <w:pPr>
              <w:pStyle w:val="bp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193B3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</w:t>
            </w: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0791C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Please select options</w:t>
            </w:r>
          </w:p>
          <w:p w:rsidR="001E0728" w:rsidRPr="00193B3B" w:rsidRDefault="001E0728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menu</w:t>
            </w:r>
          </w:p>
        </w:tc>
        <w:tc>
          <w:tcPr>
            <w:tcW w:w="5596" w:type="dxa"/>
          </w:tcPr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B:    Book a Room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C:    Check In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R:    Record Service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D:    Check Out</w:t>
            </w:r>
          </w:p>
          <w:p w:rsidR="000D6DCB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</w:p>
          <w:p w:rsidR="0010791C" w:rsidRPr="00193B3B" w:rsidRDefault="000D6DCB" w:rsidP="000D6DCB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Q:   Quit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0D6DC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0D6DCB" w:rsidRPr="00193B3B" w:rsidRDefault="000D6DC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D6DCB" w:rsidRPr="00193B3B" w:rsidRDefault="000D6DC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Selection B</w:t>
            </w:r>
          </w:p>
        </w:tc>
        <w:tc>
          <w:tcPr>
            <w:tcW w:w="5596" w:type="dxa"/>
          </w:tcPr>
          <w:p w:rsidR="000D6DCB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Booking room</w:t>
            </w:r>
          </w:p>
        </w:tc>
        <w:tc>
          <w:tcPr>
            <w:tcW w:w="714" w:type="dxa"/>
          </w:tcPr>
          <w:p w:rsidR="000D6DCB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0D6DCB" w:rsidRPr="00193B3B" w:rsidRDefault="000D6DCB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193B3B" w:rsidRDefault="00A267A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phone </w:t>
            </w:r>
            <w:r w:rsidR="00C60E1B"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number 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Enter valid phone number 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name</w:t>
            </w:r>
          </w:p>
        </w:tc>
        <w:tc>
          <w:tcPr>
            <w:tcW w:w="5596" w:type="dxa"/>
          </w:tcPr>
          <w:p w:rsidR="00DF1585" w:rsidRPr="00193B3B" w:rsidRDefault="000D6DC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1E072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Name</w:t>
            </w:r>
            <w:r w:rsidR="00784D1C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of the customer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DF1585" w:rsidRPr="00193B3B" w:rsidRDefault="00DF1585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93B3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193B3B" w:rsidRDefault="00DF1585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C60E1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guest address</w:t>
            </w:r>
          </w:p>
        </w:tc>
        <w:tc>
          <w:tcPr>
            <w:tcW w:w="5596" w:type="dxa"/>
          </w:tcPr>
          <w:p w:rsidR="00DF1585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Guest’s current address</w:t>
            </w:r>
          </w:p>
        </w:tc>
        <w:tc>
          <w:tcPr>
            <w:tcW w:w="714" w:type="dxa"/>
          </w:tcPr>
          <w:p w:rsidR="00DF1585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room type selection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Requirement of the room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0791C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0791C" w:rsidRPr="00193B3B" w:rsidRDefault="0010791C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0791C" w:rsidRPr="00193B3B" w:rsidRDefault="0010791C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number of occupants</w:t>
            </w:r>
          </w:p>
        </w:tc>
        <w:tc>
          <w:tcPr>
            <w:tcW w:w="5596" w:type="dxa"/>
          </w:tcPr>
          <w:p w:rsidR="0010791C" w:rsidRPr="00193B3B" w:rsidRDefault="00784D1C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Number of persons for booking</w:t>
            </w:r>
          </w:p>
        </w:tc>
        <w:tc>
          <w:tcPr>
            <w:tcW w:w="714" w:type="dxa"/>
          </w:tcPr>
          <w:p w:rsidR="0010791C" w:rsidRPr="00193B3B" w:rsidRDefault="000D6DC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0791C" w:rsidRPr="00193B3B" w:rsidRDefault="0010791C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arrival date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date</w:t>
            </w:r>
          </w:p>
        </w:tc>
        <w:tc>
          <w:tcPr>
            <w:tcW w:w="714" w:type="dxa"/>
          </w:tcPr>
          <w:p w:rsidR="001E0728" w:rsidRPr="00193B3B" w:rsidRDefault="001E0728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193B3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the month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month</w:t>
            </w:r>
          </w:p>
        </w:tc>
        <w:tc>
          <w:tcPr>
            <w:tcW w:w="714" w:type="dxa"/>
          </w:tcPr>
          <w:p w:rsidR="001E0728" w:rsidRPr="00193B3B" w:rsidRDefault="001E0728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Pr="00193B3B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year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arrival year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the days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days of stay</w:t>
            </w:r>
          </w:p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Display cost of the days</w:t>
            </w:r>
          </w:p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078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the card types</w:t>
            </w:r>
          </w:p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1E0728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the card type</w:t>
            </w:r>
          </w:p>
        </w:tc>
        <w:tc>
          <w:tcPr>
            <w:tcW w:w="5596" w:type="dxa"/>
          </w:tcPr>
          <w:p w:rsidR="001E0728" w:rsidRDefault="001E0728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</w:t>
            </w:r>
            <w:r w:rsidR="002078F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Select payment method -Card type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1E0728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1E0728" w:rsidRPr="00193B3B" w:rsidRDefault="001E0728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1E0728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Enter card number </w:t>
            </w:r>
          </w:p>
        </w:tc>
        <w:tc>
          <w:tcPr>
            <w:tcW w:w="5596" w:type="dxa"/>
          </w:tcPr>
          <w:p w:rsidR="001E0728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Provide the card number</w:t>
            </w:r>
          </w:p>
        </w:tc>
        <w:tc>
          <w:tcPr>
            <w:tcW w:w="714" w:type="dxa"/>
          </w:tcPr>
          <w:p w:rsidR="001E0728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1E0728" w:rsidRPr="00193B3B" w:rsidRDefault="001E0728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CVV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Ask for the back-card number (card verification value) 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booking details and confirmation number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Enter and confirm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Display completion notification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2078FB" w:rsidRPr="00193B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078FB" w:rsidRPr="00193B3B" w:rsidRDefault="002078FB" w:rsidP="00B71A35">
            <w:pPr>
              <w:pStyle w:val="proc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078FB" w:rsidRDefault="002078FB" w:rsidP="00362280">
            <w:pPr>
              <w:pStyle w:val="proc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Back to main menu</w:t>
            </w:r>
          </w:p>
        </w:tc>
        <w:tc>
          <w:tcPr>
            <w:tcW w:w="5596" w:type="dxa"/>
          </w:tcPr>
          <w:p w:rsidR="002078FB" w:rsidRDefault="002078FB" w:rsidP="0093488F">
            <w:pPr>
              <w:pStyle w:val="bp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Display the main menu</w:t>
            </w:r>
          </w:p>
        </w:tc>
        <w:tc>
          <w:tcPr>
            <w:tcW w:w="714" w:type="dxa"/>
          </w:tcPr>
          <w:p w:rsidR="002078FB" w:rsidRPr="00193B3B" w:rsidRDefault="002078FB" w:rsidP="0093488F">
            <w:pPr>
              <w:pStyle w:val="RowHeadings"/>
              <w:spacing w:before="80" w:after="80"/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714" w:type="dxa"/>
          </w:tcPr>
          <w:p w:rsidR="002078FB" w:rsidRPr="00193B3B" w:rsidRDefault="002078FB" w:rsidP="00E965BA">
            <w:pPr>
              <w:pStyle w:val="RowHeadings"/>
              <w:spacing w:before="80" w:after="80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:rsidR="00A37650" w:rsidRPr="00193B3B" w:rsidRDefault="00A37650" w:rsidP="00780A9A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  <w:sectPr w:rsidR="00A37650" w:rsidRPr="00193B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2078FB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bookmarkStart w:id="2" w:name="_Hlk525644552"/>
      <w:bookmarkStart w:id="3" w:name="_GoBack"/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9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5CA7456" wp14:editId="22DE0400">
            <wp:extent cx="8220075" cy="540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9600" cy="4257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8220075" cy="477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221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6438900" cy="5934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2"/>
    <w:bookmarkEnd w:id="3"/>
    <w:p w:rsidR="00850221" w:rsidRPr="00193B3B" w:rsidRDefault="00850221" w:rsidP="00374830">
      <w:pPr>
        <w:pStyle w:val="bp"/>
        <w:spacing w:before="0" w:after="0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sectPr w:rsidR="00850221" w:rsidRPr="00193B3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2A6" w:rsidRDefault="00B362A6">
      <w:r>
        <w:separator/>
      </w:r>
    </w:p>
  </w:endnote>
  <w:endnote w:type="continuationSeparator" w:id="0">
    <w:p w:rsidR="00B362A6" w:rsidRDefault="00B3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2A6" w:rsidRDefault="00B362A6">
      <w:r>
        <w:separator/>
      </w:r>
    </w:p>
  </w:footnote>
  <w:footnote w:type="continuationSeparator" w:id="0">
    <w:p w:rsidR="00B362A6" w:rsidRDefault="00B36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Pr="00746FE2" w:rsidRDefault="00746FE2">
    <w:pPr>
      <w:pStyle w:val="Header"/>
      <w:rPr>
        <w:sz w:val="28"/>
        <w:lang w:val="en-GB"/>
      </w:rPr>
    </w:pPr>
    <w:r>
      <w:rPr>
        <w:sz w:val="28"/>
        <w:lang w:val="en-GB"/>
      </w:rPr>
      <w:t xml:space="preserve">                              User Acceptance Test Document          Malinda Obeysekara       11634708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CB"/>
    <w:rsid w:val="00024113"/>
    <w:rsid w:val="000278E8"/>
    <w:rsid w:val="00036ABF"/>
    <w:rsid w:val="00037A8E"/>
    <w:rsid w:val="000449EF"/>
    <w:rsid w:val="0004651B"/>
    <w:rsid w:val="00081ABD"/>
    <w:rsid w:val="00090A99"/>
    <w:rsid w:val="00096482"/>
    <w:rsid w:val="000B0962"/>
    <w:rsid w:val="000D5952"/>
    <w:rsid w:val="000D6DCB"/>
    <w:rsid w:val="000E3C24"/>
    <w:rsid w:val="000F4382"/>
    <w:rsid w:val="0010791C"/>
    <w:rsid w:val="00127DBF"/>
    <w:rsid w:val="00154D6A"/>
    <w:rsid w:val="0015543B"/>
    <w:rsid w:val="001718F7"/>
    <w:rsid w:val="00181694"/>
    <w:rsid w:val="0018240E"/>
    <w:rsid w:val="00192656"/>
    <w:rsid w:val="00193B3B"/>
    <w:rsid w:val="00197530"/>
    <w:rsid w:val="001A0459"/>
    <w:rsid w:val="001A6775"/>
    <w:rsid w:val="001A7865"/>
    <w:rsid w:val="001B0072"/>
    <w:rsid w:val="001D00C4"/>
    <w:rsid w:val="001E0728"/>
    <w:rsid w:val="001F01F4"/>
    <w:rsid w:val="001F6448"/>
    <w:rsid w:val="001F7C68"/>
    <w:rsid w:val="002052B0"/>
    <w:rsid w:val="00205D7F"/>
    <w:rsid w:val="002078FB"/>
    <w:rsid w:val="00212269"/>
    <w:rsid w:val="00212A3D"/>
    <w:rsid w:val="0028044C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830B1"/>
    <w:rsid w:val="003910B3"/>
    <w:rsid w:val="003A25C3"/>
    <w:rsid w:val="003D2ED7"/>
    <w:rsid w:val="003E4082"/>
    <w:rsid w:val="003E438C"/>
    <w:rsid w:val="003F1D6E"/>
    <w:rsid w:val="00434231"/>
    <w:rsid w:val="0046703C"/>
    <w:rsid w:val="004A0610"/>
    <w:rsid w:val="004A279E"/>
    <w:rsid w:val="004A4B81"/>
    <w:rsid w:val="004A71EF"/>
    <w:rsid w:val="004B190E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46FE2"/>
    <w:rsid w:val="00752B41"/>
    <w:rsid w:val="00756932"/>
    <w:rsid w:val="007606FF"/>
    <w:rsid w:val="00772DAC"/>
    <w:rsid w:val="00780A9A"/>
    <w:rsid w:val="00784D1C"/>
    <w:rsid w:val="00796CD4"/>
    <w:rsid w:val="007C0EA0"/>
    <w:rsid w:val="007C41CD"/>
    <w:rsid w:val="007D644A"/>
    <w:rsid w:val="007D7134"/>
    <w:rsid w:val="00800C1D"/>
    <w:rsid w:val="00821B7F"/>
    <w:rsid w:val="00830BD8"/>
    <w:rsid w:val="00850221"/>
    <w:rsid w:val="00854E58"/>
    <w:rsid w:val="00857786"/>
    <w:rsid w:val="00862A08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267A9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17035"/>
    <w:rsid w:val="00B3013D"/>
    <w:rsid w:val="00B3144A"/>
    <w:rsid w:val="00B362A6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60E1B"/>
    <w:rsid w:val="00C87E36"/>
    <w:rsid w:val="00C94212"/>
    <w:rsid w:val="00CC47D2"/>
    <w:rsid w:val="00CC6C77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A6A9C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BF070A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111</TotalTime>
  <Pages>10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Malinda obeysekara</cp:lastModifiedBy>
  <cp:revision>6</cp:revision>
  <cp:lastPrinted>2003-10-05T22:49:00Z</cp:lastPrinted>
  <dcterms:created xsi:type="dcterms:W3CDTF">2018-09-23T12:36:00Z</dcterms:created>
  <dcterms:modified xsi:type="dcterms:W3CDTF">2018-09-25T03:14:00Z</dcterms:modified>
</cp:coreProperties>
</file>